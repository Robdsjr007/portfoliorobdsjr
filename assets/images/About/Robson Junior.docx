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6D64" w:rsidR="00286C14" w:rsidP="17BDB57D" w:rsidRDefault="00286C14" w14:paraId="7DF7606B" w14:textId="251FB9D3">
      <w:pPr>
        <w:pStyle w:val="Normal"/>
        <w:rPr>
          <w:rStyle w:val="Hyperlink"/>
        </w:rPr>
      </w:pPr>
      <w:r w:rsidR="6EE6952F">
        <w:rPr/>
        <w:t>Email</w:t>
      </w:r>
      <w:r w:rsidR="29410844">
        <w:rPr/>
        <w:t>:</w:t>
      </w:r>
      <w:r w:rsidRPr="17BDB57D" w:rsidR="29410844">
        <w:rPr>
          <w:rStyle w:val="Hyperlink"/>
        </w:rPr>
        <w:t xml:space="preserve"> </w:t>
      </w:r>
      <w:hyperlink r:id="R7c9e2124cbce46ee">
        <w:r w:rsidRPr="17BDB57D" w:rsidR="00286C14">
          <w:rPr>
            <w:rStyle w:val="Hyperlink"/>
          </w:rPr>
          <w:t>robson.santana15@etec.sp.gov.br</w:t>
        </w:r>
      </w:hyperlink>
      <w:r w:rsidR="00286C14">
        <w:rPr/>
        <w:t xml:space="preserve"> </w:t>
      </w:r>
      <w:r w:rsidR="00F36D64">
        <w:rPr/>
        <w:t xml:space="preserve"> </w:t>
      </w:r>
      <w:r>
        <w:tab/>
      </w:r>
      <w:r>
        <w:tab/>
      </w:r>
      <w:r w:rsidR="292FBA56">
        <w:rPr/>
        <w:t xml:space="preserve"> </w:t>
      </w:r>
      <w:r w:rsidR="00A618B6">
        <w:rPr/>
        <w:t>GitHub</w:t>
      </w:r>
      <w:r w:rsidR="0057129D">
        <w:rPr/>
        <w:t xml:space="preserve">: </w:t>
      </w:r>
      <w:r w:rsidRPr="17BDB57D" w:rsidR="00485FD6">
        <w:rPr>
          <w:rStyle w:val="Hyperlink"/>
        </w:rPr>
        <w:t>https://github.com/Robdsjr007</w:t>
      </w:r>
    </w:p>
    <w:p w:rsidR="00286C14" w:rsidP="00141A4C" w:rsidRDefault="00286C14" w14:paraId="47119185" w14:textId="77777777">
      <w:pPr>
        <w:pStyle w:val="Ttulo"/>
      </w:pPr>
    </w:p>
    <w:p w:rsidR="00816216" w:rsidP="00141A4C" w:rsidRDefault="001579E2" w14:paraId="116B42B0" w14:textId="48294B17">
      <w:pPr>
        <w:pStyle w:val="Ttulo"/>
      </w:pPr>
      <w:r>
        <w:t xml:space="preserve">Robson </w:t>
      </w:r>
      <w:r w:rsidR="000E5B99">
        <w:t xml:space="preserve">Dias De Santana </w:t>
      </w:r>
      <w:r w:rsidR="490D97D0">
        <w:t>J</w:t>
      </w:r>
      <w:r w:rsidR="000E5B99">
        <w:t>unior</w:t>
      </w:r>
    </w:p>
    <w:p w:rsidR="00141A4C" w:rsidP="00141A4C" w:rsidRDefault="00845C7C" w14:paraId="5AEA2743" w14:textId="1F5BBA37">
      <w:r>
        <w:t xml:space="preserve">Guaianases </w:t>
      </w:r>
      <w:r w:rsidR="001579E2">
        <w:rPr>
          <w:lang w:val="pt-BR" w:bidi="pt-BR"/>
        </w:rPr>
        <w:t>/SP/ 08472-721</w:t>
      </w:r>
      <w:r w:rsidR="00141A4C">
        <w:rPr>
          <w:lang w:val="pt-BR" w:bidi="pt-BR"/>
        </w:rPr>
        <w:t>| </w:t>
      </w:r>
      <w:r w:rsidR="001579E2">
        <w:t>11991174908</w:t>
      </w:r>
      <w:r w:rsidR="000D4C61">
        <w:rPr>
          <w:lang w:val="pt-BR" w:bidi="pt-BR"/>
        </w:rPr>
        <w:t xml:space="preserve"> | </w:t>
      </w:r>
      <w:r w:rsidR="003854BA">
        <w:rPr>
          <w:lang w:val="pt-BR" w:bidi="pt-BR"/>
        </w:rPr>
        <w:t>Site</w:t>
      </w:r>
      <w:r w:rsidRPr="00D301A6" w:rsidR="003854BA">
        <w:rPr>
          <w:u w:val="single"/>
          <w:lang w:val="pt-BR" w:bidi="pt-BR"/>
        </w:rPr>
        <w:t>:</w:t>
      </w:r>
      <w:r w:rsidRPr="00D301A6" w:rsidR="00141A4C">
        <w:rPr>
          <w:u w:val="single"/>
          <w:lang w:val="pt-BR" w:bidi="pt-BR"/>
        </w:rPr>
        <w:t> </w:t>
      </w:r>
      <w:r w:rsidRPr="00792285" w:rsidR="00F36D64">
        <w:rPr>
          <w:rStyle w:val="Hyperlink"/>
        </w:rPr>
        <w:t>https://robdsjr007.github.io/portfoliorobdsjr/</w:t>
      </w:r>
    </w:p>
    <w:p w:rsidR="006270A9" w:rsidP="00141A4C" w:rsidRDefault="00000000" w14:paraId="63F1208F" w14:textId="77777777">
      <w:pPr>
        <w:pStyle w:val="Ttulo1"/>
      </w:pPr>
      <w:sdt>
        <w:sdtPr>
          <w:alias w:val="Objetivo:"/>
          <w:tag w:val="Objetivo:"/>
          <w:id w:val="-731932020"/>
          <w:placeholder>
            <w:docPart w:val="3D47ED86A99E43F3B770B86E96E1E42B"/>
          </w:placeholder>
          <w:temporary/>
          <w:showingPlcHdr/>
          <w15:appearance w15:val="hidden"/>
        </w:sdtPr>
        <w:sdtContent>
          <w:r w:rsidR="009D5933">
            <w:rPr>
              <w:lang w:val="pt-BR" w:bidi="pt-BR"/>
            </w:rPr>
            <w:t>Objetivo</w:t>
          </w:r>
        </w:sdtContent>
      </w:sdt>
    </w:p>
    <w:p w:rsidR="16728CB3" w:rsidRDefault="16728CB3" w14:paraId="02F5592A" w14:textId="69C8E127">
      <w:r w:rsidR="16728CB3">
        <w:rPr/>
        <w:t>F</w:t>
      </w:r>
      <w:r w:rsidR="00286C14">
        <w:rPr/>
        <w:t xml:space="preserve">oco em </w:t>
      </w:r>
      <w:r w:rsidR="000E5B99">
        <w:rPr/>
        <w:t xml:space="preserve">Desenvolvimento </w:t>
      </w:r>
      <w:r w:rsidR="70772382">
        <w:rPr/>
        <w:t xml:space="preserve">atuando como </w:t>
      </w:r>
      <w:r w:rsidR="70772382">
        <w:rPr/>
        <w:t>Fullstack</w:t>
      </w:r>
      <w:r w:rsidR="7F84E7F5">
        <w:rPr/>
        <w:t>, ou QA</w:t>
      </w:r>
      <w:r w:rsidR="002953D0">
        <w:rPr/>
        <w:t>.</w:t>
      </w:r>
    </w:p>
    <w:p w:rsidR="006270A9" w:rsidRDefault="006D5D2D" w14:paraId="6F70649F" w14:textId="3B80BDBE">
      <w:pPr>
        <w:pStyle w:val="Ttulo1"/>
      </w:pPr>
      <w:r>
        <w:t>Educação</w:t>
      </w:r>
    </w:p>
    <w:p w:rsidR="006270A9" w:rsidP="17BDB57D" w:rsidRDefault="009D75C0" w14:paraId="069D6CE3" w14:textId="3EAF7EA6">
      <w:pPr>
        <w:pStyle w:val="Ttulo2"/>
      </w:pPr>
      <w:r w:rsidR="75F222EC">
        <w:rPr/>
        <w:t>3° Ano</w:t>
      </w:r>
      <w:r w:rsidRPr="17BDB57D" w:rsidR="009D5933">
        <w:rPr>
          <w:lang w:val="pt-BR" w:bidi="pt-BR"/>
        </w:rPr>
        <w:t> | </w:t>
      </w:r>
      <w:r w:rsidR="2E052FD2">
        <w:rPr/>
        <w:t>31/12/2023</w:t>
      </w:r>
      <w:r w:rsidR="07139974">
        <w:rPr/>
        <w:t xml:space="preserve"> </w:t>
      </w:r>
      <w:r w:rsidRPr="17BDB57D" w:rsidR="009D5933">
        <w:rPr>
          <w:lang w:val="pt-BR" w:bidi="pt-BR"/>
        </w:rPr>
        <w:t>| </w:t>
      </w:r>
      <w:r w:rsidR="2E052FD2">
        <w:rPr/>
        <w:t>ETEC CT</w:t>
      </w:r>
    </w:p>
    <w:p w:rsidR="12596FA4" w:rsidP="17BDB57D" w:rsidRDefault="12596FA4" w14:paraId="3796E35E" w14:textId="037BBF80">
      <w:pPr>
        <w:pStyle w:val="Commarcadores"/>
        <w:rPr>
          <w:u w:val="single"/>
        </w:rPr>
      </w:pPr>
      <w:r w:rsidRPr="17BDB57D" w:rsidR="3E538382">
        <w:rPr>
          <w:lang w:val="pt-BR" w:bidi="pt-BR"/>
        </w:rPr>
        <w:t>Grade</w:t>
      </w:r>
      <w:r w:rsidRPr="17BDB57D" w:rsidR="6443C5C8">
        <w:rPr>
          <w:lang w:val="pt-BR" w:bidi="pt-BR"/>
        </w:rPr>
        <w:t xml:space="preserve"> </w:t>
      </w:r>
      <w:r w:rsidRPr="17BDB57D" w:rsidR="6B4A0B8F">
        <w:rPr>
          <w:lang w:val="pt-BR" w:bidi="pt-BR"/>
        </w:rPr>
        <w:t>d</w:t>
      </w:r>
      <w:r w:rsidRPr="17BDB57D" w:rsidR="6443C5C8">
        <w:rPr>
          <w:lang w:val="pt-BR" w:bidi="pt-BR"/>
        </w:rPr>
        <w:t xml:space="preserve">o </w:t>
      </w:r>
      <w:r w:rsidRPr="17BDB57D" w:rsidR="009D5933">
        <w:rPr>
          <w:lang w:val="pt-BR" w:bidi="pt-BR"/>
        </w:rPr>
        <w:t>Curs</w:t>
      </w:r>
      <w:r w:rsidRPr="17BDB57D" w:rsidR="2A3166A3">
        <w:rPr>
          <w:lang w:val="pt-BR" w:bidi="pt-BR"/>
        </w:rPr>
        <w:t>o</w:t>
      </w:r>
      <w:r w:rsidRPr="17BDB57D" w:rsidR="00754655">
        <w:rPr>
          <w:lang w:val="pt-BR" w:bidi="pt-BR"/>
        </w:rPr>
        <w:t xml:space="preserve"> </w:t>
      </w:r>
      <w:r w:rsidRPr="17BDB57D" w:rsidR="00AF2A69">
        <w:rPr>
          <w:lang w:val="pt-BR" w:bidi="pt-BR"/>
        </w:rPr>
        <w:t>T</w:t>
      </w:r>
      <w:r w:rsidRPr="17BDB57D" w:rsidR="00307E2C">
        <w:rPr>
          <w:lang w:val="pt-BR" w:bidi="pt-BR"/>
        </w:rPr>
        <w:t>écnico</w:t>
      </w:r>
      <w:r w:rsidRPr="17BDB57D" w:rsidR="544B1331">
        <w:rPr>
          <w:lang w:val="pt-BR" w:bidi="pt-BR"/>
        </w:rPr>
        <w:t xml:space="preserve"> formado</w:t>
      </w:r>
      <w:r w:rsidRPr="17BDB57D" w:rsidR="009D5933">
        <w:rPr>
          <w:lang w:val="pt-BR" w:bidi="pt-BR"/>
        </w:rPr>
        <w:t>:</w:t>
      </w:r>
      <w:r w:rsidRPr="17BDB57D" w:rsidR="009D5933">
        <w:rPr>
          <w:lang w:val="pt-BR" w:bidi="pt-BR"/>
        </w:rPr>
        <w:t xml:space="preserve"> </w:t>
      </w:r>
      <w:r w:rsidR="00A54AF7">
        <w:rPr/>
        <w:t xml:space="preserve">Informática para </w:t>
      </w:r>
      <w:r w:rsidRPr="17BDB57D" w:rsidR="00A54AF7">
        <w:rPr>
          <w:u w:val="single"/>
        </w:rPr>
        <w:t>internet</w:t>
      </w:r>
    </w:p>
    <w:p w:rsidR="12596FA4" w:rsidP="17BDB57D" w:rsidRDefault="12596FA4" w14:paraId="513919AC" w14:textId="40C396DB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Lógica de programação;</w:t>
      </w:r>
    </w:p>
    <w:p w:rsidR="12596FA4" w:rsidP="17BDB57D" w:rsidRDefault="12596FA4" w14:paraId="1E5AD258" w14:textId="178908AD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Técnica de Programação para Internet;</w:t>
      </w:r>
    </w:p>
    <w:p w:rsidR="12596FA4" w:rsidP="17BDB57D" w:rsidRDefault="12596FA4" w14:paraId="69616309" w14:textId="306594AC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Técnicas de Linguagem para Banco de Dados;</w:t>
      </w:r>
    </w:p>
    <w:p w:rsidR="12596FA4" w:rsidP="17BDB57D" w:rsidRDefault="12596FA4" w14:paraId="315EEBEA" w14:textId="2A7B2837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Técnicas de Programação Orientação a Objetos;</w:t>
      </w:r>
    </w:p>
    <w:p w:rsidR="12596FA4" w:rsidP="17BDB57D" w:rsidRDefault="12596FA4" w14:paraId="1237C5D0" w14:textId="48645338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Instalação e Manutenção de Computadores;</w:t>
      </w:r>
    </w:p>
    <w:p w:rsidR="12596FA4" w:rsidP="17BDB57D" w:rsidRDefault="12596FA4" w14:paraId="687B2BE5" w14:textId="03582A49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Empreendedorismo e Inovação</w:t>
      </w:r>
    </w:p>
    <w:p w:rsidR="12596FA4" w:rsidP="17BDB57D" w:rsidRDefault="12596FA4" w14:paraId="28E426DA" w14:textId="6F094B5F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Redes de Computadores;</w:t>
      </w:r>
    </w:p>
    <w:p w:rsidR="12596FA4" w:rsidP="17BDB57D" w:rsidRDefault="12596FA4" w14:paraId="61FD6EA3" w14:textId="5B10BA35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Tecnologias para Mobile;</w:t>
      </w:r>
    </w:p>
    <w:p w:rsidR="12596FA4" w:rsidP="17BDB57D" w:rsidRDefault="12596FA4" w14:paraId="4429A8A2" w14:textId="0F6765F8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Segurança Digital;</w:t>
      </w:r>
    </w:p>
    <w:p w:rsidR="12596FA4" w:rsidP="17BDB57D" w:rsidRDefault="12596FA4" w14:paraId="4DD0041B" w14:textId="47C616F8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Ética e Cidadania Organizacional;</w:t>
      </w:r>
    </w:p>
    <w:p w:rsidR="12596FA4" w:rsidP="17BDB57D" w:rsidRDefault="12596FA4" w14:paraId="0CAA6CEE" w14:textId="7619CA39">
      <w:pPr>
        <w:pStyle w:val="Commarcadores"/>
        <w:numPr>
          <w:ilvl w:val="0"/>
          <w:numId w:val="26"/>
        </w:num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PT"/>
        </w:rPr>
      </w:pPr>
      <w:r w:rsidRPr="17BDB57D" w:rsidR="169FB05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4D4D4D" w:themeColor="text2" w:themeTint="FF" w:themeShade="FF"/>
          <w:sz w:val="20"/>
          <w:szCs w:val="20"/>
          <w:lang w:val="pt-BR"/>
        </w:rPr>
        <w:t>Inglês Instrumental</w:t>
      </w:r>
    </w:p>
    <w:p w:rsidR="063C62CC" w:rsidP="17BDB57D" w:rsidRDefault="063C62CC" w14:paraId="37BC97A2" w14:textId="215F7843">
      <w:pPr>
        <w:pStyle w:val="Ttulo1"/>
      </w:pPr>
      <w:r w:rsidR="063C62CC">
        <w:rPr/>
        <w:t>Cursos extracurriculares</w:t>
      </w:r>
    </w:p>
    <w:p w:rsidR="2F237359" w:rsidP="17BDB57D" w:rsidRDefault="2F237359" w14:paraId="7704DDC2" w14:textId="3A684177">
      <w:pPr>
        <w:pStyle w:val="Commarcadores"/>
        <w:rPr>
          <w:noProof w:val="0"/>
          <w:lang w:val="pt-PT"/>
        </w:rPr>
      </w:pPr>
      <w:r w:rsidRPr="17BDB57D" w:rsidR="2F237359">
        <w:rPr>
          <w:noProof w:val="0"/>
          <w:lang w:val="pt-PT"/>
        </w:rPr>
        <w:t xml:space="preserve">Formação básica de HTML: </w:t>
      </w:r>
      <w:hyperlink r:id="R98fb9df6570a40c4">
        <w:r w:rsidRPr="17BDB57D" w:rsidR="2F237359">
          <w:rPr>
            <w:rStyle w:val="Hyperlink"/>
            <w:noProof w:val="0"/>
            <w:lang w:val="pt-PT"/>
          </w:rPr>
          <w:t>CertificadoDeConclusao_HTML Formacao Basica.pdf</w:t>
        </w:r>
      </w:hyperlink>
    </w:p>
    <w:p w:rsidR="38B63862" w:rsidP="17BDB57D" w:rsidRDefault="38B63862" w14:paraId="6658AF41" w14:textId="5EA80E1F">
      <w:pPr>
        <w:pStyle w:val="Commarcadores"/>
        <w:rPr>
          <w:noProof w:val="0"/>
          <w:lang w:val="pt-PT"/>
        </w:rPr>
      </w:pPr>
      <w:r w:rsidRPr="17BDB57D" w:rsidR="38B63862">
        <w:rPr>
          <w:noProof w:val="0"/>
          <w:lang w:val="pt-PT"/>
        </w:rPr>
        <w:t xml:space="preserve">Formação básica em JavaScript: </w:t>
      </w:r>
      <w:hyperlink r:id="R77e932944c104657">
        <w:r w:rsidRPr="17BDB57D" w:rsidR="38B63862">
          <w:rPr>
            <w:rStyle w:val="Hyperlink"/>
            <w:noProof w:val="0"/>
            <w:lang w:val="pt-PT"/>
          </w:rPr>
          <w:t>CertificadoDeConclusao_JavaScript Formacao Basica.pdf</w:t>
        </w:r>
      </w:hyperlink>
    </w:p>
    <w:p w:rsidR="695A7DF6" w:rsidP="17BDB57D" w:rsidRDefault="695A7DF6" w14:paraId="02F9EF2D" w14:textId="6BC8587B">
      <w:pPr>
        <w:pStyle w:val="Commarcadores"/>
        <w:rPr>
          <w:noProof w:val="0"/>
          <w:lang w:val="pt-PT"/>
        </w:rPr>
      </w:pPr>
      <w:r w:rsidR="063C62CC">
        <w:rPr/>
        <w:t>Python</w:t>
      </w:r>
      <w:r w:rsidR="063C62CC">
        <w:rPr/>
        <w:t xml:space="preserve"> Avançado: </w:t>
      </w:r>
      <w:hyperlink r:id="Re053e8039e914831">
        <w:r w:rsidRPr="17BDB57D" w:rsidR="25A1AB9F">
          <w:rPr>
            <w:rStyle w:val="Hyperlink"/>
            <w:noProof w:val="0"/>
            <w:lang w:val="pt-PT"/>
          </w:rPr>
          <w:t>CertificadoDeConclusao_Tecnicas Avancadas de Python.pdf</w:t>
        </w:r>
      </w:hyperlink>
      <w:r w:rsidRPr="17BDB57D" w:rsidR="25A1AB9F">
        <w:rPr>
          <w:noProof w:val="0"/>
          <w:lang w:val="pt-PT"/>
        </w:rPr>
        <w:t xml:space="preserve"> </w:t>
      </w:r>
    </w:p>
    <w:p w:rsidR="695A7DF6" w:rsidP="17BDB57D" w:rsidRDefault="695A7DF6" w14:paraId="7BB5500B" w14:textId="33DB98A4">
      <w:pPr>
        <w:pStyle w:val="Commarcadores"/>
        <w:rPr>
          <w:noProof w:val="0"/>
          <w:lang w:val="pt-PT"/>
        </w:rPr>
      </w:pPr>
      <w:r w:rsidR="695A7DF6">
        <w:rPr/>
        <w:t>Git</w:t>
      </w:r>
      <w:r w:rsidR="695A7DF6">
        <w:rPr/>
        <w:t xml:space="preserve"> e GitHub básico: </w:t>
      </w:r>
      <w:hyperlink r:id="R884b30147e134418">
        <w:r w:rsidRPr="17BDB57D" w:rsidR="5A5A6C95">
          <w:rPr>
            <w:rStyle w:val="Hyperlink"/>
            <w:noProof w:val="0"/>
            <w:lang w:val="pt-PT"/>
          </w:rPr>
          <w:t>CertificadoDeConclusao_Git e GitHub Formacao Basica.pdf</w:t>
        </w:r>
      </w:hyperlink>
    </w:p>
    <w:p w:rsidR="008C1048" w:rsidP="17BDB57D" w:rsidRDefault="008C1048" w14:paraId="3289E31C" w14:textId="5606FCF9">
      <w:pPr>
        <w:pStyle w:val="Commarcadores"/>
        <w:rPr>
          <w:noProof w:val="0"/>
          <w:lang w:val="pt-PT"/>
        </w:rPr>
      </w:pPr>
      <w:r w:rsidR="008C1048">
        <w:rPr/>
        <w:t xml:space="preserve">Fundamentos para Engenharia de Software: </w:t>
      </w:r>
      <w:hyperlink r:id="Rabe9fe133ed849f5">
        <w:r w:rsidRPr="17BDB57D" w:rsidR="7992EBE8">
          <w:rPr>
            <w:rStyle w:val="Hyperlink"/>
            <w:noProof w:val="0"/>
            <w:lang w:val="pt-PT"/>
          </w:rPr>
          <w:t>Certificado Fundamentos para DS.pdf</w:t>
        </w:r>
      </w:hyperlink>
    </w:p>
    <w:p w:rsidR="27BF90AC" w:rsidP="17BDB57D" w:rsidRDefault="27BF90AC" w14:paraId="4ED2FA1A" w14:textId="0A4BD21A">
      <w:pPr>
        <w:pStyle w:val="Commarcadores"/>
        <w:rPr>
          <w:noProof w:val="0"/>
          <w:lang w:val="pt-PT"/>
        </w:rPr>
      </w:pPr>
      <w:r w:rsidRPr="17BDB57D" w:rsidR="27BF90AC">
        <w:rPr>
          <w:noProof w:val="0"/>
          <w:lang w:val="pt-PT"/>
        </w:rPr>
        <w:t xml:space="preserve">Fundamentos e aprendizagem da metodologia </w:t>
      </w:r>
      <w:r w:rsidRPr="17BDB57D" w:rsidR="27BF90AC">
        <w:rPr>
          <w:noProof w:val="0"/>
          <w:lang w:val="pt-PT"/>
        </w:rPr>
        <w:t>Scrum</w:t>
      </w:r>
      <w:r w:rsidRPr="17BDB57D" w:rsidR="27BF90AC">
        <w:rPr>
          <w:noProof w:val="0"/>
          <w:lang w:val="pt-PT"/>
        </w:rPr>
        <w:t xml:space="preserve">: </w:t>
      </w:r>
      <w:hyperlink r:id="R4176a18c40da437a">
        <w:r w:rsidRPr="17BDB57D" w:rsidR="27BF90AC">
          <w:rPr>
            <w:rStyle w:val="Hyperlink"/>
            <w:noProof w:val="0"/>
            <w:lang w:val="pt-PT"/>
          </w:rPr>
          <w:t>CertificadoDeConclusao_Scrum Antipadroes na Implementacao do Framework.pdf</w:t>
        </w:r>
      </w:hyperlink>
    </w:p>
    <w:p w:rsidR="47EC4687" w:rsidP="17BDB57D" w:rsidRDefault="47EC4687" w14:paraId="3C141273" w14:textId="1686F840" w14:noSpellErr="1">
      <w:pPr>
        <w:pStyle w:val="Commarcadores"/>
        <w:rPr>
          <w:rStyle w:val="Hyperlink"/>
        </w:rPr>
      </w:pPr>
      <w:r w:rsidR="47EC4687">
        <w:rPr/>
        <w:t xml:space="preserve"> Curso de programação com SPARK na Meta: </w:t>
      </w:r>
      <w:hyperlink r:id="R9b62722afe6446f3">
        <w:r w:rsidRPr="17BDB57D" w:rsidR="47EC4687">
          <w:rPr>
            <w:rStyle w:val="Hyperlink"/>
          </w:rPr>
          <w:t>Certificado Meta Spark Robson Dias De Santana Junior.pdf</w:t>
        </w:r>
      </w:hyperlink>
    </w:p>
    <w:p w:rsidR="4D1ACB23" w:rsidP="17BDB57D" w:rsidRDefault="4D1ACB23" w14:paraId="38101435" w14:textId="3FB5721C">
      <w:pPr>
        <w:pStyle w:val="Commarcadores"/>
        <w:rPr>
          <w:noProof w:val="0"/>
          <w:lang w:val="pt-PT"/>
        </w:rPr>
      </w:pPr>
      <w:r w:rsidR="4D1ACB23">
        <w:rPr/>
        <w:t xml:space="preserve">Fundamentos de Segurança de TI/Segurança de Rede: </w:t>
      </w:r>
      <w:hyperlink r:id="R34efdbaed2db487c">
        <w:r w:rsidRPr="17BDB57D" w:rsidR="4D1ACB23">
          <w:rPr>
            <w:rStyle w:val="Hyperlink"/>
            <w:noProof w:val="0"/>
            <w:lang w:val="pt-PT"/>
          </w:rPr>
          <w:t>CertificadoDeConclusao_Fundamentos de Seguranca de TI Seguranca de Rede.pdf</w:t>
        </w:r>
      </w:hyperlink>
    </w:p>
    <w:p w:rsidR="28BCDCF5" w:rsidP="17BDB57D" w:rsidRDefault="28BCDCF5" w14:paraId="66DA62D4" w14:textId="2863268B">
      <w:pPr>
        <w:pStyle w:val="Commarcadores"/>
        <w:rPr>
          <w:noProof w:val="0"/>
          <w:lang w:val="pt-PT"/>
        </w:rPr>
      </w:pPr>
      <w:r w:rsidRPr="17BDB57D" w:rsidR="28BCDCF5">
        <w:rPr>
          <w:noProof w:val="0"/>
          <w:lang w:val="pt-PT"/>
        </w:rPr>
        <w:t xml:space="preserve">Formação como jovem empreendedor: </w:t>
      </w:r>
      <w:hyperlink r:id="R2867567401094dd3">
        <w:r w:rsidRPr="17BDB57D" w:rsidR="28BCDCF5">
          <w:rPr>
            <w:rStyle w:val="Hyperlink"/>
            <w:noProof w:val="0"/>
            <w:lang w:val="pt-PT"/>
          </w:rPr>
          <w:t>ESCOLA_DE_INOVADORES_2023_1-Certificado_de_Conclusão_.pdf</w:t>
        </w:r>
      </w:hyperlink>
    </w:p>
    <w:sdt>
      <w:sdtPr>
        <w:alias w:val="Habilidades e Conhecimentos:"/>
        <w:tag w:val="Habilidades e Conhecimentos:"/>
        <w:id w:val="458624136"/>
        <w:placeholder>
          <w:docPart w:val="30A8B14F10E046CBA02D430222082ECA"/>
        </w:placeholder>
        <w:temporary/>
        <w:showingPlcHdr/>
        <w15:appearance w15:val="hidden"/>
      </w:sdtPr>
      <w:sdtContent>
        <w:p w:rsidR="006270A9" w:rsidRDefault="009D5933" w14:paraId="3D8DAA7F" w14:textId="641E66BD">
          <w:pPr>
            <w:pStyle w:val="Ttulo1"/>
          </w:pPr>
          <w:r>
            <w:rPr>
              <w:lang w:val="pt-BR" w:bidi="pt-BR"/>
            </w:rPr>
            <w:t>Habilidades e Conhecimentos</w:t>
          </w:r>
        </w:p>
      </w:sdtContent>
    </w:sdt>
    <w:p w:rsidR="006270A9" w:rsidRDefault="00A54AF7" w14:paraId="7ED2A373" w14:textId="53CA7F6A">
      <w:pPr>
        <w:pStyle w:val="Ttulo2"/>
      </w:pPr>
      <w:r>
        <w:t xml:space="preserve">Linguagens e </w:t>
      </w:r>
      <w:r w:rsidRPr="00717FB4">
        <w:t xml:space="preserve">frameworks </w:t>
      </w:r>
      <w:r>
        <w:t xml:space="preserve">de </w:t>
      </w:r>
      <w:r w:rsidR="00B36573">
        <w:t>domínio</w:t>
      </w:r>
    </w:p>
    <w:p w:rsidR="006270A9" w:rsidRDefault="00BA1D7A" w14:paraId="71D56065" w14:textId="520D5328">
      <w:pPr>
        <w:pStyle w:val="Commarcadores"/>
        <w:rPr/>
      </w:pPr>
      <w:r w:rsidR="00BA1D7A">
        <w:rPr/>
        <w:t>HTML5, CSS3, Bootstrap v5.3, JavaScript, Reac</w:t>
      </w:r>
      <w:r w:rsidR="009057B5">
        <w:rPr/>
        <w:t xml:space="preserve">t.js, </w:t>
      </w:r>
      <w:r w:rsidR="31922831">
        <w:rPr/>
        <w:t xml:space="preserve">React-native, </w:t>
      </w:r>
      <w:r w:rsidR="1B463A54">
        <w:rPr/>
        <w:t>Node</w:t>
      </w:r>
      <w:r w:rsidR="002953D0">
        <w:rPr/>
        <w:t>, Next.js</w:t>
      </w:r>
      <w:r w:rsidR="00552E64">
        <w:rPr/>
        <w:t>, Python e PHP</w:t>
      </w:r>
    </w:p>
    <w:p w:rsidR="006270A9" w:rsidRDefault="00846158" w14:paraId="21DFF901" w14:textId="51542C29">
      <w:pPr>
        <w:pStyle w:val="Ttulo2"/>
      </w:pPr>
      <w:r>
        <w:t xml:space="preserve">LINGUAGENS E FRAMEWORKS </w:t>
      </w:r>
      <w:r w:rsidR="00944F53">
        <w:t>de conhecimento</w:t>
      </w:r>
    </w:p>
    <w:p w:rsidR="00664387" w:rsidP="00664387" w:rsidRDefault="00E86A64" w14:paraId="32961181" w14:textId="28A56644">
      <w:pPr>
        <w:pStyle w:val="Commarcadores"/>
        <w:rPr/>
      </w:pPr>
      <w:r w:rsidR="00E86A64">
        <w:rPr/>
        <w:t>Java</w:t>
      </w:r>
      <w:r w:rsidR="00552E64">
        <w:rPr/>
        <w:t xml:space="preserve"> </w:t>
      </w:r>
      <w:r w:rsidR="00A72788">
        <w:rPr/>
        <w:t xml:space="preserve">e Typescript </w:t>
      </w:r>
    </w:p>
    <w:p w:rsidR="00F213FF" w:rsidP="00F213FF" w:rsidRDefault="00F213FF" w14:paraId="5992AB5A" w14:textId="061390D5">
      <w:pPr>
        <w:pStyle w:val="Ttulo2"/>
      </w:pPr>
      <w:r>
        <w:t xml:space="preserve">LINGUAGENS E FRAMEWORKS </w:t>
      </w:r>
      <w:r w:rsidR="00D301A6">
        <w:t>de</w:t>
      </w:r>
      <w:r>
        <w:t xml:space="preserve"> interesse</w:t>
      </w:r>
    </w:p>
    <w:p w:rsidR="00A1552C" w:rsidP="12596FA4" w:rsidRDefault="00A1552C" w14:paraId="54E682FA" w14:textId="2A103383">
      <w:pPr>
        <w:pStyle w:val="Commarcadores"/>
        <w:rPr/>
      </w:pPr>
      <w:r w:rsidR="00A1552C">
        <w:rPr/>
        <w:t xml:space="preserve">Sass, </w:t>
      </w:r>
      <w:r w:rsidR="00F213FF">
        <w:rPr/>
        <w:t>Angular, Flutter, Dart</w:t>
      </w:r>
      <w:r w:rsidR="0090351E">
        <w:rPr/>
        <w:t>, Ruby e C#</w:t>
      </w:r>
    </w:p>
    <w:sdt>
      <w:sdtPr>
        <w:alias w:val="Comunicação:"/>
        <w:tag w:val="Comunicação:"/>
        <w:id w:val="-1153840069"/>
        <w:placeholder>
          <w:docPart w:val="10F1280E99094E2FB4450C5BF328D154"/>
        </w:placeholder>
        <w:temporary/>
        <w:showingPlcHdr/>
        <w15:appearance w15:val="hidden"/>
      </w:sdtPr>
      <w:sdtContent>
        <w:p w:rsidR="006270A9" w:rsidRDefault="009D5933" w14:paraId="166929FB" w14:textId="77777777">
          <w:pPr>
            <w:pStyle w:val="Ttulo2"/>
          </w:pPr>
          <w:r>
            <w:rPr>
              <w:lang w:val="pt-BR" w:bidi="pt-BR"/>
            </w:rPr>
            <w:t>Comunicação</w:t>
          </w:r>
        </w:p>
      </w:sdtContent>
    </w:sdt>
    <w:p w:rsidR="006270A9" w:rsidRDefault="00664387" w14:paraId="5B7C4132" w14:textId="5FE86D09">
      <w:pPr>
        <w:pStyle w:val="Commarcadores"/>
        <w:rPr/>
      </w:pPr>
      <w:r w:rsidR="00664387">
        <w:rPr/>
        <w:t xml:space="preserve">Possuo o </w:t>
      </w:r>
      <w:r w:rsidR="00625CD1">
        <w:rPr/>
        <w:t>inglês</w:t>
      </w:r>
      <w:r w:rsidR="00664387">
        <w:rPr/>
        <w:t xml:space="preserve"> de nível intermediário</w:t>
      </w:r>
      <w:r w:rsidR="00BD736B">
        <w:rPr/>
        <w:t>. Em minha c</w:t>
      </w:r>
      <w:r w:rsidR="00D43E02">
        <w:rPr/>
        <w:t xml:space="preserve">omunicação </w:t>
      </w:r>
      <w:r w:rsidR="00C20429">
        <w:rPr/>
        <w:t xml:space="preserve">em </w:t>
      </w:r>
      <w:r w:rsidR="00D43E02">
        <w:rPr/>
        <w:t>in</w:t>
      </w:r>
      <w:r w:rsidR="00C20429">
        <w:rPr/>
        <w:t>glês, recebo excelentes feedbacks</w:t>
      </w:r>
      <w:r w:rsidR="004E665A">
        <w:rPr/>
        <w:t xml:space="preserve"> por consequência da prática diária.</w:t>
      </w:r>
    </w:p>
    <w:sdt>
      <w:sdtPr>
        <w:alias w:val="Liderança:"/>
        <w:tag w:val="Liderança:"/>
        <w:id w:val="1837562325"/>
        <w:placeholder>
          <w:docPart w:val="B6F9C7CDF7B3472986DFBDA4749FDBB1"/>
        </w:placeholder>
        <w:temporary/>
        <w:showingPlcHdr/>
        <w15:appearance w15:val="hidden"/>
      </w:sdtPr>
      <w:sdtContent>
        <w:p w:rsidR="006270A9" w:rsidRDefault="009D5933" w14:paraId="48DE1226" w14:textId="77777777">
          <w:pPr>
            <w:pStyle w:val="Ttulo2"/>
          </w:pPr>
          <w:r>
            <w:rPr>
              <w:lang w:val="pt-BR" w:bidi="pt-BR"/>
            </w:rPr>
            <w:t>Liderança</w:t>
          </w:r>
        </w:p>
      </w:sdtContent>
    </w:sdt>
    <w:p w:rsidR="006270A9" w:rsidRDefault="00AC0A64" w14:paraId="0A6B26BB" w14:textId="3C89ED68">
      <w:pPr>
        <w:pStyle w:val="Commarcadores"/>
        <w:rPr/>
      </w:pPr>
      <w:r w:rsidR="00AC0A64">
        <w:rPr/>
        <w:t xml:space="preserve">Gerente do meu grupo de TCC, com o propósito de </w:t>
      </w:r>
      <w:r w:rsidR="180BD295">
        <w:rPr/>
        <w:t>instruir jovens a uma área, isso de acordo com a vocação de cada</w:t>
      </w:r>
      <w:r w:rsidR="6BD193C0">
        <w:rPr/>
        <w:t xml:space="preserve"> um </w:t>
      </w:r>
      <w:r w:rsidR="180BD295">
        <w:rPr/>
        <w:t>através de um processo dinâmico gameficado</w:t>
      </w:r>
      <w:r w:rsidR="00C8588F">
        <w:rPr/>
        <w:t>.</w:t>
      </w:r>
    </w:p>
    <w:sdt>
      <w:sdtPr>
        <w:alias w:val="Experiência:"/>
        <w:tag w:val="Experiência:"/>
        <w:id w:val="171684534"/>
        <w:placeholder>
          <w:docPart w:val="6F57C87FA48A4820A16D393ED6CDFC54"/>
        </w:placeholder>
        <w:temporary/>
        <w:showingPlcHdr/>
        <w15:appearance w15:val="hidden"/>
      </w:sdtPr>
      <w:sdtContent>
        <w:p w:rsidR="006270A9" w:rsidRDefault="009D5933" w14:paraId="4BB98F20" w14:textId="77777777">
          <w:pPr>
            <w:pStyle w:val="Ttulo1"/>
          </w:pPr>
          <w:r w:rsidRPr="12596FA4">
            <w:rPr>
              <w:rStyle w:val="RefernciaIntensa"/>
              <w:lang w:val="pt-BR"/>
            </w:rPr>
            <w:t>Experiência</w:t>
          </w:r>
        </w:p>
      </w:sdtContent>
    </w:sdt>
    <w:p w:rsidR="006270A9" w:rsidRDefault="00C8588F" w14:paraId="28B4AB7F" w14:textId="0388004A">
      <w:pPr>
        <w:pStyle w:val="Ttulo2"/>
      </w:pPr>
      <w:r>
        <w:t>FREELANCE</w:t>
      </w:r>
      <w:r w:rsidR="009D5933">
        <w:rPr>
          <w:lang w:val="pt-BR" w:bidi="pt-BR"/>
        </w:rPr>
        <w:t> | </w:t>
      </w:r>
      <w:r w:rsidR="003143AF">
        <w:t>2022</w:t>
      </w:r>
    </w:p>
    <w:p w:rsidRPr="001B29CF" w:rsidR="001B29CF" w:rsidP="009D0CF1" w:rsidRDefault="00A45DE6" w14:paraId="3C9DC16D" w14:textId="71BAA33D">
      <w:pPr>
        <w:pStyle w:val="Commarcadores"/>
        <w:rPr/>
      </w:pPr>
      <w:r w:rsidR="00A45DE6">
        <w:rPr/>
        <w:t>Dei início a</w:t>
      </w:r>
      <w:r w:rsidR="003143AF">
        <w:rPr/>
        <w:t xml:space="preserve"> vend</w:t>
      </w:r>
      <w:r w:rsidR="00A45DE6">
        <w:rPr/>
        <w:t>a de</w:t>
      </w:r>
      <w:r w:rsidR="00A106A4">
        <w:rPr/>
        <w:t xml:space="preserve"> projetos ano passado, mas comecei de fato a contribuir com as pessoas desde quando </w:t>
      </w:r>
      <w:r w:rsidR="003F0D9D">
        <w:rPr/>
        <w:t>comecei meu curso (2021) com as aulas de</w:t>
      </w:r>
      <w:r w:rsidR="00A106A4">
        <w:rPr/>
        <w:t xml:space="preserve"> ferramentas google</w:t>
      </w:r>
      <w:r w:rsidR="003F0D9D">
        <w:rPr/>
        <w:t>, consegui auxiliar</w:t>
      </w:r>
      <w:r w:rsidR="00A106A4">
        <w:rPr/>
        <w:t xml:space="preserve"> pessoas</w:t>
      </w:r>
      <w:r w:rsidR="003F0D9D">
        <w:rPr/>
        <w:t xml:space="preserve"> a desenvolverem melhor seus negócios</w:t>
      </w:r>
      <w:r w:rsidR="007A089F">
        <w:rPr/>
        <w:t xml:space="preserve">, </w:t>
      </w:r>
      <w:r w:rsidR="003F0D9D">
        <w:rPr/>
        <w:t>através de</w:t>
      </w:r>
      <w:r w:rsidR="00A45DE6">
        <w:rPr/>
        <w:t xml:space="preserve"> Google ADS </w:t>
      </w:r>
      <w:r w:rsidR="009D0CF1">
        <w:rPr/>
        <w:t>e Business.</w:t>
      </w:r>
    </w:p>
    <w:p w:rsidR="12596FA4" w:rsidP="12596FA4" w:rsidRDefault="12596FA4" w14:paraId="1455A5FB" w14:textId="4C1C96A0">
      <w:pPr>
        <w:pStyle w:val="Commarcadores"/>
        <w:numPr>
          <w:ilvl w:val="0"/>
          <w:numId w:val="0"/>
        </w:numPr>
      </w:pPr>
    </w:p>
    <w:p w:rsidR="30DD0F56" w:rsidP="12596FA4" w:rsidRDefault="30DD0F56" w14:paraId="33D53C8E" w14:textId="438FECA0">
      <w:pPr>
        <w:pStyle w:val="Ttulo1"/>
      </w:pPr>
      <w:r>
        <w:t>Projetos</w:t>
      </w:r>
    </w:p>
    <w:p w:rsidR="21724029" w:rsidP="12596FA4" w:rsidRDefault="21724029" w14:paraId="767837A9" w14:textId="69F3A3D0">
      <w:pPr>
        <w:pStyle w:val="Ttulo2"/>
      </w:pPr>
      <w:r w:rsidRPr="12596FA4">
        <w:rPr>
          <w:lang w:val="pt-BR" w:bidi="pt-BR"/>
        </w:rPr>
        <w:t xml:space="preserve">Jogo da cobrinha com js </w:t>
      </w:r>
      <w:r w:rsidRPr="12596FA4" w:rsidR="30DD0F56">
        <w:rPr>
          <w:lang w:val="pt-BR" w:bidi="pt-BR"/>
        </w:rPr>
        <w:t>| </w:t>
      </w:r>
      <w:r w:rsidR="30DD0F56">
        <w:t>202</w:t>
      </w:r>
      <w:r w:rsidR="00273720">
        <w:t>1</w:t>
      </w:r>
      <w:r w:rsidR="3876241C">
        <w:t xml:space="preserve"> </w:t>
      </w:r>
      <w:r w:rsidR="1225119E">
        <w:t xml:space="preserve">| </w:t>
      </w:r>
      <w:hyperlink r:id="rId16">
        <w:r w:rsidRPr="12596FA4" w:rsidR="733FB676">
          <w:rPr>
            <w:rStyle w:val="Hyperlink"/>
          </w:rPr>
          <w:t>https://replit.com/@Robdsjr/Jogo-da-cobrinha?v=1</w:t>
        </w:r>
      </w:hyperlink>
      <w:r w:rsidR="733FB676">
        <w:t xml:space="preserve"> </w:t>
      </w:r>
    </w:p>
    <w:p w:rsidR="733FB676" w:rsidP="12596FA4" w:rsidRDefault="733FB676" w14:paraId="02B45338" w14:textId="08CA1B63">
      <w:pPr>
        <w:pStyle w:val="PargrafodaLista"/>
        <w:numPr>
          <w:ilvl w:val="0"/>
          <w:numId w:val="1"/>
        </w:numPr>
      </w:pPr>
      <w:r>
        <w:t>Jogo desenvolvido com o intuito de testar minhas habilidades com JS e me divertir jogando esse game tão nostálgico, foi minha primeira experiência desenvolvendo um jogo.</w:t>
      </w:r>
    </w:p>
    <w:p w:rsidR="0F2C37D0" w:rsidP="12596FA4" w:rsidRDefault="0F2C37D0" w14:paraId="158556D9" w14:textId="025F3914">
      <w:pPr>
        <w:pStyle w:val="Ttulo2"/>
      </w:pPr>
      <w:r w:rsidRPr="12596FA4">
        <w:rPr>
          <w:lang w:val="pt-BR" w:bidi="pt-BR"/>
        </w:rPr>
        <w:t xml:space="preserve">Cloudgames com react-native </w:t>
      </w:r>
      <w:r w:rsidRPr="12596FA4" w:rsidR="755D6A03">
        <w:rPr>
          <w:lang w:val="pt-BR" w:bidi="pt-BR"/>
        </w:rPr>
        <w:t>| </w:t>
      </w:r>
      <w:r w:rsidR="755D6A03">
        <w:t xml:space="preserve">2023 </w:t>
      </w:r>
      <w:r w:rsidR="53CE2AB4">
        <w:t>|</w:t>
      </w:r>
      <w:r w:rsidR="51AFDEA3">
        <w:t xml:space="preserve"> </w:t>
      </w:r>
      <w:hyperlink r:id="rId17">
        <w:r w:rsidRPr="12596FA4" w:rsidR="51AFDEA3">
          <w:rPr>
            <w:rStyle w:val="Hyperlink"/>
          </w:rPr>
          <w:t>https://cloudgames.vercel.app/?classId=6587e7d8-d113-479a-bbc0-930747de1a64&amp;assignmentId=16ad2440-bd00-4fb3-8069-c501b0c569cf&amp;submissionId=6f92df0e-14c8-7550-daf6-9ddfe9e65c12</w:t>
        </w:r>
      </w:hyperlink>
      <w:r w:rsidR="51AFDEA3">
        <w:t xml:space="preserve"> </w:t>
      </w:r>
    </w:p>
    <w:p w:rsidR="004A5686" w:rsidP="004A5686" w:rsidRDefault="51AFDEA3" w14:paraId="23508786" w14:textId="3F53907E">
      <w:pPr>
        <w:pStyle w:val="PargrafodaLista"/>
        <w:numPr>
          <w:ilvl w:val="0"/>
          <w:numId w:val="1"/>
        </w:numPr>
      </w:pPr>
      <w:r>
        <w:t>Protótipo de uma loja de games na nuvem para mobile, desenvolvida em grupo</w:t>
      </w:r>
      <w:r w:rsidR="60D4A5A2">
        <w:t xml:space="preserve"> e em sala de aula.</w:t>
      </w:r>
    </w:p>
    <w:p w:rsidR="002D7EC2" w:rsidP="002D7EC2" w:rsidRDefault="00921D12" w14:paraId="29D50298" w14:textId="38197DFC">
      <w:pPr>
        <w:pStyle w:val="Ttulo2"/>
      </w:pPr>
      <w:r>
        <w:rPr>
          <w:lang w:val="pt-BR" w:bidi="pt-BR"/>
        </w:rPr>
        <w:t>Flyvoo  (Tcc)</w:t>
      </w:r>
      <w:r w:rsidRPr="12596FA4">
        <w:rPr>
          <w:lang w:val="pt-BR" w:bidi="pt-BR"/>
        </w:rPr>
        <w:t xml:space="preserve"> | </w:t>
      </w:r>
      <w:r>
        <w:t xml:space="preserve">2023 | </w:t>
      </w:r>
      <w:r w:rsidR="00B23621">
        <w:t xml:space="preserve"> </w:t>
      </w:r>
      <w:r w:rsidRPr="00B23621" w:rsidR="00B23621">
        <w:rPr>
          <w:rStyle w:val="Hyperlink"/>
        </w:rPr>
        <w:t>https://flyvoo-preview.vercel.app/</w:t>
      </w:r>
    </w:p>
    <w:p w:rsidR="30DD0F56" w:rsidP="17BDB57D" w:rsidRDefault="30DD0F56" w14:paraId="775E550C" w14:textId="6137F590">
      <w:pPr>
        <w:pStyle w:val="PargrafodaLista"/>
        <w:numPr>
          <w:ilvl w:val="0"/>
          <w:numId w:val="1"/>
        </w:numPr>
        <w:rPr/>
      </w:pPr>
      <w:r w:rsidR="00921D12">
        <w:rPr/>
        <w:t xml:space="preserve">Aplicação ainda em desenvolvimento com o objetivo de </w:t>
      </w:r>
      <w:r w:rsidR="00116691">
        <w:rPr/>
        <w:t>ajudar jovens e pessoas que estão indecisas sobre a área que quer seguir</w:t>
      </w:r>
      <w:r w:rsidR="003D685D">
        <w:rPr/>
        <w:t>, com o intuito de auxiliar desenvolvemos esse projeto grandioso.</w:t>
      </w:r>
    </w:p>
    <w:p w:rsidR="12596FA4" w:rsidP="12596FA4" w:rsidRDefault="12596FA4" w14:paraId="7BFEFB2F" w14:textId="4A14CF03">
      <w:pPr>
        <w:pStyle w:val="Commarcadores"/>
        <w:numPr>
          <w:ilvl w:val="0"/>
          <w:numId w:val="0"/>
        </w:numPr>
      </w:pPr>
    </w:p>
    <w:sectPr w:rsidR="12596FA4" w:rsidSect="00617B26">
      <w:footerReference w:type="default" r:id="rId18"/>
      <w:pgSz w:w="11907" w:h="16839" w:orient="portrait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2CC1" w:rsidRDefault="004D2CC1" w14:paraId="3CC148C7" w14:textId="77777777">
      <w:pPr>
        <w:spacing w:after="0"/>
      </w:pPr>
      <w:r>
        <w:separator/>
      </w:r>
    </w:p>
  </w:endnote>
  <w:endnote w:type="continuationSeparator" w:id="0">
    <w:p w:rsidR="004D2CC1" w:rsidRDefault="004D2CC1" w14:paraId="6B3522D8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 w14:paraId="315D4C1F" w14:textId="77777777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6C5A7E">
      <w:rPr>
        <w:noProof/>
        <w:lang w:val="pt-BR" w:bidi="pt-BR"/>
      </w:rPr>
      <w:t>1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2CC1" w:rsidRDefault="004D2CC1" w14:paraId="1A4459A3" w14:textId="77777777">
      <w:pPr>
        <w:spacing w:after="0"/>
      </w:pPr>
      <w:r>
        <w:separator/>
      </w:r>
    </w:p>
  </w:footnote>
  <w:footnote w:type="continuationSeparator" w:id="0">
    <w:p w:rsidR="004D2CC1" w:rsidRDefault="004D2CC1" w14:paraId="773E7369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3">
    <w:nsid w:val="652a6a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edf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4f468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6dc4f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93cc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2767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977be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a693b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eaab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73eb2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38f8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3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f8d5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Commarcadores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7AE956"/>
    <w:multiLevelType w:val="multilevel"/>
    <w:tmpl w:val="FFFFFFFF"/>
    <w:lvl w:ilvl="0">
      <w:start w:val="1"/>
      <w:numFmt w:val="bullet"/>
      <w:lvlText w:val="·"/>
      <w:lvlJc w:val="left"/>
      <w:pPr>
        <w:ind w:left="57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F6245BE"/>
    <w:multiLevelType w:val="multilevel"/>
    <w:tmpl w:val="FFFFFFFF"/>
    <w:lvl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Numerad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7">
    <w:abstractNumId w:val="33"/>
  </w:num>
  <w:num w:numId="36">
    <w:abstractNumId w:val="32"/>
  </w: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26">
    <w:abstractNumId w:val="22"/>
  </w:num>
  <w:num w:numId="1" w16cid:durableId="1003356753">
    <w:abstractNumId w:val="16"/>
  </w:num>
  <w:num w:numId="2" w16cid:durableId="686517809">
    <w:abstractNumId w:val="19"/>
  </w:num>
  <w:num w:numId="3" w16cid:durableId="2031249743">
    <w:abstractNumId w:val="9"/>
  </w:num>
  <w:num w:numId="4" w16cid:durableId="555629048">
    <w:abstractNumId w:val="9"/>
    <w:lvlOverride w:ilvl="0">
      <w:startOverride w:val="1"/>
    </w:lvlOverride>
  </w:num>
  <w:num w:numId="5" w16cid:durableId="1091967060">
    <w:abstractNumId w:val="9"/>
    <w:lvlOverride w:ilvl="0">
      <w:startOverride w:val="1"/>
    </w:lvlOverride>
  </w:num>
  <w:num w:numId="6" w16cid:durableId="1824347497">
    <w:abstractNumId w:val="9"/>
    <w:lvlOverride w:ilvl="0">
      <w:startOverride w:val="1"/>
    </w:lvlOverride>
  </w:num>
  <w:num w:numId="7" w16cid:durableId="100805913">
    <w:abstractNumId w:val="8"/>
  </w:num>
  <w:num w:numId="8" w16cid:durableId="1188524696">
    <w:abstractNumId w:val="7"/>
  </w:num>
  <w:num w:numId="9" w16cid:durableId="906188256">
    <w:abstractNumId w:val="6"/>
  </w:num>
  <w:num w:numId="10" w16cid:durableId="1645350665">
    <w:abstractNumId w:val="5"/>
  </w:num>
  <w:num w:numId="11" w16cid:durableId="1663895208">
    <w:abstractNumId w:val="4"/>
  </w:num>
  <w:num w:numId="12" w16cid:durableId="1935436175">
    <w:abstractNumId w:val="3"/>
  </w:num>
  <w:num w:numId="13" w16cid:durableId="1400788216">
    <w:abstractNumId w:val="2"/>
  </w:num>
  <w:num w:numId="14" w16cid:durableId="1942376504">
    <w:abstractNumId w:val="1"/>
  </w:num>
  <w:num w:numId="15" w16cid:durableId="126552541">
    <w:abstractNumId w:val="0"/>
  </w:num>
  <w:num w:numId="16" w16cid:durableId="564952028">
    <w:abstractNumId w:val="13"/>
  </w:num>
  <w:num w:numId="17" w16cid:durableId="1926911295">
    <w:abstractNumId w:val="17"/>
  </w:num>
  <w:num w:numId="18" w16cid:durableId="831526136">
    <w:abstractNumId w:val="12"/>
  </w:num>
  <w:num w:numId="19" w16cid:durableId="179703814">
    <w:abstractNumId w:val="15"/>
  </w:num>
  <w:num w:numId="20" w16cid:durableId="132792392">
    <w:abstractNumId w:val="10"/>
  </w:num>
  <w:num w:numId="21" w16cid:durableId="1717462719">
    <w:abstractNumId w:val="21"/>
  </w:num>
  <w:num w:numId="22" w16cid:durableId="1739668363">
    <w:abstractNumId w:val="18"/>
  </w:num>
  <w:num w:numId="23" w16cid:durableId="2033607385">
    <w:abstractNumId w:val="11"/>
  </w:num>
  <w:num w:numId="24" w16cid:durableId="81881297">
    <w:abstractNumId w:val="14"/>
  </w:num>
  <w:num w:numId="25" w16cid:durableId="9286562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2"/>
    <w:rsid w:val="00000000"/>
    <w:rsid w:val="0006236E"/>
    <w:rsid w:val="00086882"/>
    <w:rsid w:val="000A4F59"/>
    <w:rsid w:val="000D4C61"/>
    <w:rsid w:val="000D5526"/>
    <w:rsid w:val="000E09B4"/>
    <w:rsid w:val="000E5B99"/>
    <w:rsid w:val="00116691"/>
    <w:rsid w:val="00141A4C"/>
    <w:rsid w:val="001579E2"/>
    <w:rsid w:val="001B29CF"/>
    <w:rsid w:val="001D025D"/>
    <w:rsid w:val="001D3E79"/>
    <w:rsid w:val="001E19DF"/>
    <w:rsid w:val="00236742"/>
    <w:rsid w:val="00273720"/>
    <w:rsid w:val="0028220F"/>
    <w:rsid w:val="00286C14"/>
    <w:rsid w:val="002953D0"/>
    <w:rsid w:val="002C64AB"/>
    <w:rsid w:val="002D03B7"/>
    <w:rsid w:val="002D7EC2"/>
    <w:rsid w:val="00307E2C"/>
    <w:rsid w:val="003143AF"/>
    <w:rsid w:val="003273BF"/>
    <w:rsid w:val="00356C14"/>
    <w:rsid w:val="003854BA"/>
    <w:rsid w:val="003A1D83"/>
    <w:rsid w:val="003C17A9"/>
    <w:rsid w:val="003D685D"/>
    <w:rsid w:val="003F0D9D"/>
    <w:rsid w:val="0040044E"/>
    <w:rsid w:val="004211F5"/>
    <w:rsid w:val="00435216"/>
    <w:rsid w:val="00485FD6"/>
    <w:rsid w:val="004A5686"/>
    <w:rsid w:val="004D2CC1"/>
    <w:rsid w:val="004E665A"/>
    <w:rsid w:val="00500BF4"/>
    <w:rsid w:val="00511EF5"/>
    <w:rsid w:val="0052279A"/>
    <w:rsid w:val="00552E64"/>
    <w:rsid w:val="00560788"/>
    <w:rsid w:val="0057129D"/>
    <w:rsid w:val="0058518A"/>
    <w:rsid w:val="005958B2"/>
    <w:rsid w:val="005F1B2F"/>
    <w:rsid w:val="00617B26"/>
    <w:rsid w:val="00625CD1"/>
    <w:rsid w:val="006270A9"/>
    <w:rsid w:val="00664387"/>
    <w:rsid w:val="00675956"/>
    <w:rsid w:val="00681034"/>
    <w:rsid w:val="006C5A7E"/>
    <w:rsid w:val="006D501B"/>
    <w:rsid w:val="006D5D2D"/>
    <w:rsid w:val="006D722A"/>
    <w:rsid w:val="00717FB4"/>
    <w:rsid w:val="00754655"/>
    <w:rsid w:val="00792285"/>
    <w:rsid w:val="007A089F"/>
    <w:rsid w:val="007B2065"/>
    <w:rsid w:val="00816216"/>
    <w:rsid w:val="00845C7C"/>
    <w:rsid w:val="00846158"/>
    <w:rsid w:val="0087734B"/>
    <w:rsid w:val="008A1AE6"/>
    <w:rsid w:val="008C1048"/>
    <w:rsid w:val="0090351E"/>
    <w:rsid w:val="009057B5"/>
    <w:rsid w:val="00921D12"/>
    <w:rsid w:val="00944F53"/>
    <w:rsid w:val="009667B6"/>
    <w:rsid w:val="009D0CF1"/>
    <w:rsid w:val="009D5933"/>
    <w:rsid w:val="009D75C0"/>
    <w:rsid w:val="009E074C"/>
    <w:rsid w:val="00A036EB"/>
    <w:rsid w:val="00A106A4"/>
    <w:rsid w:val="00A1552C"/>
    <w:rsid w:val="00A45DE6"/>
    <w:rsid w:val="00A54AF7"/>
    <w:rsid w:val="00A618B6"/>
    <w:rsid w:val="00A72788"/>
    <w:rsid w:val="00AA0D3B"/>
    <w:rsid w:val="00AC0A64"/>
    <w:rsid w:val="00AE384D"/>
    <w:rsid w:val="00AF2A69"/>
    <w:rsid w:val="00B23621"/>
    <w:rsid w:val="00B26FCD"/>
    <w:rsid w:val="00B27DE1"/>
    <w:rsid w:val="00B36573"/>
    <w:rsid w:val="00BA1D7A"/>
    <w:rsid w:val="00BA31D0"/>
    <w:rsid w:val="00BB5E64"/>
    <w:rsid w:val="00BD736B"/>
    <w:rsid w:val="00BD768D"/>
    <w:rsid w:val="00C0177C"/>
    <w:rsid w:val="00C20429"/>
    <w:rsid w:val="00C61F8E"/>
    <w:rsid w:val="00C8588F"/>
    <w:rsid w:val="00CB1CB2"/>
    <w:rsid w:val="00D301A6"/>
    <w:rsid w:val="00D43E02"/>
    <w:rsid w:val="00DD545C"/>
    <w:rsid w:val="00E65170"/>
    <w:rsid w:val="00E83E4B"/>
    <w:rsid w:val="00E86A64"/>
    <w:rsid w:val="00EA4188"/>
    <w:rsid w:val="00ED2DA9"/>
    <w:rsid w:val="00EF266A"/>
    <w:rsid w:val="00F213FF"/>
    <w:rsid w:val="00F36D64"/>
    <w:rsid w:val="00F70098"/>
    <w:rsid w:val="00F83F7B"/>
    <w:rsid w:val="00FE02CA"/>
    <w:rsid w:val="022BB631"/>
    <w:rsid w:val="024FB7C0"/>
    <w:rsid w:val="025264BA"/>
    <w:rsid w:val="04184E0F"/>
    <w:rsid w:val="061D2EFA"/>
    <w:rsid w:val="063C62CC"/>
    <w:rsid w:val="07139974"/>
    <w:rsid w:val="073C55BC"/>
    <w:rsid w:val="07F04BC4"/>
    <w:rsid w:val="0805188C"/>
    <w:rsid w:val="09A346CD"/>
    <w:rsid w:val="0CB719B4"/>
    <w:rsid w:val="0CC3BCE7"/>
    <w:rsid w:val="0EB95169"/>
    <w:rsid w:val="0F2C37D0"/>
    <w:rsid w:val="0FFB5DA9"/>
    <w:rsid w:val="1225119E"/>
    <w:rsid w:val="12596FA4"/>
    <w:rsid w:val="133100B6"/>
    <w:rsid w:val="1332FE6B"/>
    <w:rsid w:val="14D6BC52"/>
    <w:rsid w:val="156466ED"/>
    <w:rsid w:val="15DFF7B1"/>
    <w:rsid w:val="16728CB3"/>
    <w:rsid w:val="169FB054"/>
    <w:rsid w:val="17BDB57D"/>
    <w:rsid w:val="180BD295"/>
    <w:rsid w:val="1ABC3D58"/>
    <w:rsid w:val="1AD94319"/>
    <w:rsid w:val="1B463A54"/>
    <w:rsid w:val="1C75137A"/>
    <w:rsid w:val="1D1BF1F8"/>
    <w:rsid w:val="1E9C55A0"/>
    <w:rsid w:val="20230DFB"/>
    <w:rsid w:val="2122D3BC"/>
    <w:rsid w:val="21724029"/>
    <w:rsid w:val="21EF631B"/>
    <w:rsid w:val="23EC7062"/>
    <w:rsid w:val="2423BCCB"/>
    <w:rsid w:val="25A1AB9F"/>
    <w:rsid w:val="2688B07D"/>
    <w:rsid w:val="27BF90AC"/>
    <w:rsid w:val="28BCDCF5"/>
    <w:rsid w:val="292FBA56"/>
    <w:rsid w:val="29410844"/>
    <w:rsid w:val="2A3166A3"/>
    <w:rsid w:val="2A6263C2"/>
    <w:rsid w:val="2AE4D57B"/>
    <w:rsid w:val="2D3A0348"/>
    <w:rsid w:val="2DCA9F11"/>
    <w:rsid w:val="2E052FD2"/>
    <w:rsid w:val="2E3071BA"/>
    <w:rsid w:val="2ED5D3A9"/>
    <w:rsid w:val="2F237359"/>
    <w:rsid w:val="2F666F72"/>
    <w:rsid w:val="3071A40A"/>
    <w:rsid w:val="30DD0F56"/>
    <w:rsid w:val="31922831"/>
    <w:rsid w:val="33A944CC"/>
    <w:rsid w:val="3545152D"/>
    <w:rsid w:val="37796EDD"/>
    <w:rsid w:val="3876241C"/>
    <w:rsid w:val="38B63862"/>
    <w:rsid w:val="3C2A4D25"/>
    <w:rsid w:val="3E538382"/>
    <w:rsid w:val="3E719CA9"/>
    <w:rsid w:val="400D6D0A"/>
    <w:rsid w:val="40E002C4"/>
    <w:rsid w:val="41357859"/>
    <w:rsid w:val="44322655"/>
    <w:rsid w:val="45025AA2"/>
    <w:rsid w:val="450AC8E2"/>
    <w:rsid w:val="45A061BC"/>
    <w:rsid w:val="473C321D"/>
    <w:rsid w:val="47EC4687"/>
    <w:rsid w:val="490D97D0"/>
    <w:rsid w:val="4D1ACB23"/>
    <w:rsid w:val="51AFDEA3"/>
    <w:rsid w:val="523FB598"/>
    <w:rsid w:val="53CE2AB4"/>
    <w:rsid w:val="5435CC2C"/>
    <w:rsid w:val="544B1331"/>
    <w:rsid w:val="54DD431D"/>
    <w:rsid w:val="5548B045"/>
    <w:rsid w:val="5549249C"/>
    <w:rsid w:val="55D19C8D"/>
    <w:rsid w:val="56E4F4FD"/>
    <w:rsid w:val="5752E3CB"/>
    <w:rsid w:val="5941BA00"/>
    <w:rsid w:val="59CBACA2"/>
    <w:rsid w:val="5A5A6C95"/>
    <w:rsid w:val="5C40DE11"/>
    <w:rsid w:val="5D5FBA74"/>
    <w:rsid w:val="5E2D83C2"/>
    <w:rsid w:val="5E9F1DC5"/>
    <w:rsid w:val="5F787ED3"/>
    <w:rsid w:val="6028B114"/>
    <w:rsid w:val="60D4A5A2"/>
    <w:rsid w:val="63314070"/>
    <w:rsid w:val="6443C5C8"/>
    <w:rsid w:val="6656D497"/>
    <w:rsid w:val="681A9A9C"/>
    <w:rsid w:val="695A7DF6"/>
    <w:rsid w:val="6A210A5B"/>
    <w:rsid w:val="6B4A0B8F"/>
    <w:rsid w:val="6BBCDABC"/>
    <w:rsid w:val="6BD193C0"/>
    <w:rsid w:val="6CA92480"/>
    <w:rsid w:val="6CD556EB"/>
    <w:rsid w:val="6D6524CC"/>
    <w:rsid w:val="6EE6952F"/>
    <w:rsid w:val="6F969023"/>
    <w:rsid w:val="70772382"/>
    <w:rsid w:val="7083A8AC"/>
    <w:rsid w:val="724346E8"/>
    <w:rsid w:val="72CE30E5"/>
    <w:rsid w:val="733FB676"/>
    <w:rsid w:val="73E6A3A9"/>
    <w:rsid w:val="74634D48"/>
    <w:rsid w:val="74689BF2"/>
    <w:rsid w:val="74BFBA58"/>
    <w:rsid w:val="755D6A03"/>
    <w:rsid w:val="7582740A"/>
    <w:rsid w:val="75F222EC"/>
    <w:rsid w:val="771E446B"/>
    <w:rsid w:val="7751648F"/>
    <w:rsid w:val="7788B0F8"/>
    <w:rsid w:val="7936BE6B"/>
    <w:rsid w:val="7992EBE8"/>
    <w:rsid w:val="7B2AF118"/>
    <w:rsid w:val="7C018C7C"/>
    <w:rsid w:val="7D1B6E5D"/>
    <w:rsid w:val="7F84E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7F452"/>
  <w15:docId w15:val="{D9135631-D9C1-4B13-9971-F604024A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pt-PT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</w:style>
  <w:style w:type="paragraph" w:styleId="Ttulo1">
    <w:name w:val="heading 1"/>
    <w:basedOn w:val="Normal"/>
    <w:link w:val="Ttulo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61F8E"/>
    <w:pPr>
      <w:pBdr>
        <w:bottom w:val="single" w:color="39A5B7" w:themeColor="accent1" w:sz="12" w:space="4"/>
      </w:pBd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tuloChar" w:customStyle="1">
    <w:name w:val="Título Char"/>
    <w:basedOn w:val="Fontepargpadro"/>
    <w:link w:val="Ttulo"/>
    <w:uiPriority w:val="1"/>
    <w:rsid w:val="00C61F8E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extodoEspaoReservado">
    <w:name w:val="Placeholder Text"/>
    <w:basedOn w:val="Fontepargpadro"/>
    <w:uiPriority w:val="99"/>
    <w:semiHidden/>
    <w:rsid w:val="00E83E4B"/>
    <w:rPr>
      <w:color w:val="393939" w:themeColor="text2" w:themeShade="BF"/>
    </w:rPr>
  </w:style>
  <w:style w:type="paragraph" w:styleId="Commarcadores">
    <w:name w:val="List Bullet"/>
    <w:basedOn w:val="Normal"/>
    <w:uiPriority w:val="10"/>
    <w:unhideWhenUsed/>
    <w:qFormat/>
    <w:rsid w:val="0087734B"/>
    <w:pPr>
      <w:numPr>
        <w:numId w:val="23"/>
      </w:numPr>
      <w:spacing w:line="288" w:lineRule="auto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after="0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styleId="RodapChar" w:customStyle="1">
    <w:name w:val="Rodapé Char"/>
    <w:basedOn w:val="Fontepargpadro"/>
    <w:link w:val="Rodap"/>
    <w:uiPriority w:val="99"/>
    <w:rsid w:val="00681034"/>
    <w:rPr>
      <w:color w:val="2A7B88" w:themeColor="accent1" w:themeShade="BF"/>
    </w:rPr>
  </w:style>
  <w:style w:type="character" w:styleId="Ttulo1Char" w:customStyle="1">
    <w:name w:val="Título 1 Char"/>
    <w:basedOn w:val="Fontepargpadro"/>
    <w:link w:val="Ttulo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eIntensa">
    <w:name w:val="Intense Emphasis"/>
    <w:basedOn w:val="Fontepargpadro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i/>
      <w:iCs/>
      <w:color w:val="2A7B88" w:themeColor="accent1" w:themeShade="BF"/>
    </w:rPr>
  </w:style>
  <w:style w:type="paragraph" w:styleId="Numerada">
    <w:name w:val="List Number"/>
    <w:basedOn w:val="Normal"/>
    <w:uiPriority w:val="11"/>
    <w:qFormat/>
    <w:rsid w:val="0087734B"/>
    <w:pPr>
      <w:numPr>
        <w:numId w:val="25"/>
      </w:numPr>
      <w:spacing w:line="288" w:lineRule="auto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Fontepargpadro"/>
    <w:uiPriority w:val="99"/>
    <w:unhideWhenUsed/>
    <w:rsid w:val="00E83E4B"/>
    <w:rPr>
      <w:color w:val="2A7B88" w:themeColor="accent1" w:themeShade="BF"/>
      <w:u w:val="single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83E4B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E83E4B"/>
    <w:rPr>
      <w:szCs w:val="16"/>
    </w:rPr>
  </w:style>
  <w:style w:type="paragraph" w:styleId="Textoembloco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E83E4B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8220F"/>
    <w:rPr>
      <w:sz w:val="22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E83E4B"/>
    <w:rPr>
      <w:rFonts w:ascii="Segoe UI" w:hAnsi="Segoe UI" w:cs="Segoe UI"/>
      <w:szCs w:val="1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8220F"/>
    <w:rPr>
      <w:rFonts w:ascii="Segoe UI" w:hAnsi="Segoe UI" w:cs="Segoe UI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220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8220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220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8220F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8220F"/>
    <w:pPr>
      <w:spacing w:after="0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8220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8220F"/>
    <w:pPr>
      <w:spacing w:after="0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8220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8220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8220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8220F"/>
    <w:rPr>
      <w:rFonts w:ascii="Consolas" w:hAnsi="Consolas"/>
      <w:szCs w:val="21"/>
    </w:rPr>
  </w:style>
  <w:style w:type="character" w:styleId="MenoPendente">
    <w:name w:val="Unresolved Mention"/>
    <w:basedOn w:val="Fontepargpadro"/>
    <w:uiPriority w:val="99"/>
    <w:semiHidden/>
    <w:unhideWhenUsed/>
    <w:rsid w:val="00286C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hyperlink" Target="https://cloudgames.vercel.app/?classId=6587e7d8-d113-479a-bbc0-930747de1a64&amp;assignmentId=16ad2440-bd00-4fb3-8069-c501b0c569cf&amp;submissionId=6f92df0e-14c8-7550-daf6-9ddfe9e65c12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replit.com/@Robdsjr/Jogo-da-cobrinha?v=1" TargetMode="External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robson.santana15@etec.sp.gov.br" TargetMode="External" Id="R7c9e2124cbce46ee" /><Relationship Type="http://schemas.openxmlformats.org/officeDocument/2006/relationships/hyperlink" Target="https://etecspgov-my.sharepoint.com/:b:/g/personal/robson_santana15_etec_sp_gov_br/ERTjLZoo2R5GjvCPPkpCcpoB9NJFK3hsIvNOzcC4GlsHGA?e=HjqPYB" TargetMode="External" Id="R98fb9df6570a40c4" /><Relationship Type="http://schemas.openxmlformats.org/officeDocument/2006/relationships/hyperlink" Target="https://etecspgov-my.sharepoint.com/:b:/g/personal/robson_santana15_etec_sp_gov_br/EX2OdvZ3S_VHtPhRNTQ8pRgBfB-zIitTdD8deUFxwMmSDg?e=LZfsxH" TargetMode="External" Id="R77e932944c104657" /><Relationship Type="http://schemas.openxmlformats.org/officeDocument/2006/relationships/hyperlink" Target="https://etecspgov-my.sharepoint.com/:b:/g/personal/robson_santana15_etec_sp_gov_br/EXGtYXzNGvVFtn5pcxewivABokxYnuNPzRPU755ltSOqJA?e=5GXpx3" TargetMode="External" Id="Re053e8039e914831" /><Relationship Type="http://schemas.openxmlformats.org/officeDocument/2006/relationships/hyperlink" Target="https://etecspgov-my.sharepoint.com/:b:/g/personal/robson_santana15_etec_sp_gov_br/EelPZl9GGLxDu-xdDBc1c6kBlchCpiDNxxNgzMZ3taWkxg?e=SYHae5" TargetMode="External" Id="R884b30147e134418" /><Relationship Type="http://schemas.openxmlformats.org/officeDocument/2006/relationships/hyperlink" Target="https://etecspgov-my.sharepoint.com/:b:/g/personal/robson_santana15_etec_sp_gov_br/EV2Su9eSmRxGsDCSDj3lDzoB-qqwnmIWfvT8YVdK0HFZ6A?e=7LZXs8" TargetMode="External" Id="Rabe9fe133ed849f5" /><Relationship Type="http://schemas.openxmlformats.org/officeDocument/2006/relationships/hyperlink" Target="https://etecspgov-my.sharepoint.com/:b:/g/personal/robson_santana15_etec_sp_gov_br/Ec1GVOXpoBhMkNQ8GZPw5FkBOUI3gAICjskfVsP9aiG80w?e=jYKz4G" TargetMode="External" Id="R4176a18c40da437a" /><Relationship Type="http://schemas.openxmlformats.org/officeDocument/2006/relationships/hyperlink" Target="https://etecspgov-my.sharepoint.com/:b:/r/personal/robson_santana15_etec_sp_gov_br/Documents/Curriculos/Certificado%20Meta%20Spark%20Robson%20Dias%20De%20Santana%20Junior.pdf?csf=1&amp;web=1&amp;e=njNuAS" TargetMode="External" Id="R9b62722afe6446f3" /><Relationship Type="http://schemas.openxmlformats.org/officeDocument/2006/relationships/hyperlink" Target="https://etecspgov-my.sharepoint.com/:b:/g/personal/robson_santana15_etec_sp_gov_br/EXS1nU1v8fNIn85blQ0pr8YBY_3FujtDZ_xY-YZ6k2cFBw?e=X0auuJ" TargetMode="External" Id="R34efdbaed2db487c" /><Relationship Type="http://schemas.openxmlformats.org/officeDocument/2006/relationships/hyperlink" Target="https://etecspgov-my.sharepoint.com/:b:/g/personal/robson_santana15_etec_sp_gov_br/EXd5ievgiPxKplLZARjGOBIBzCQpQPm4ljpuCUiiCYHlJw?e=g188dI" TargetMode="External" Id="R2867567401094d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dsj\AppData\Roaming\Microsoft\Templates\Curr&#237;culo%20(c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47ED86A99E43F3B770B86E96E1E4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0B5681-0F8B-4D5E-9B21-6073907709B3}"/>
      </w:docPartPr>
      <w:docPartBody>
        <w:p w:rsidR="00F21EFB" w:rsidRDefault="00D35743">
          <w:pPr>
            <w:pStyle w:val="3D47ED86A99E43F3B770B86E96E1E42B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30A8B14F10E046CBA02D430222082E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20FDE6-CC34-406E-9EB3-2FD7DAD365FE}"/>
      </w:docPartPr>
      <w:docPartBody>
        <w:p w:rsidR="00F21EFB" w:rsidRDefault="00D35743">
          <w:pPr>
            <w:pStyle w:val="30A8B14F10E046CBA02D430222082ECA"/>
          </w:pPr>
          <w:r>
            <w:rPr>
              <w:lang w:bidi="pt-BR"/>
            </w:rPr>
            <w:t>Habilidades e Conhecimentos</w:t>
          </w:r>
        </w:p>
      </w:docPartBody>
    </w:docPart>
    <w:docPart>
      <w:docPartPr>
        <w:name w:val="10F1280E99094E2FB4450C5BF328D1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979C18-9509-4DBF-8A98-933F421D0959}"/>
      </w:docPartPr>
      <w:docPartBody>
        <w:p w:rsidR="00F21EFB" w:rsidRDefault="00D35743">
          <w:pPr>
            <w:pStyle w:val="10F1280E99094E2FB4450C5BF328D154"/>
          </w:pPr>
          <w:r>
            <w:rPr>
              <w:lang w:bidi="pt-BR"/>
            </w:rPr>
            <w:t>Comunicação</w:t>
          </w:r>
        </w:p>
      </w:docPartBody>
    </w:docPart>
    <w:docPart>
      <w:docPartPr>
        <w:name w:val="B6F9C7CDF7B3472986DFBDA4749FDB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48BF4F-3509-494D-8382-EAF11ED05C1D}"/>
      </w:docPartPr>
      <w:docPartBody>
        <w:p w:rsidR="00F21EFB" w:rsidRDefault="00D35743">
          <w:pPr>
            <w:pStyle w:val="B6F9C7CDF7B3472986DFBDA4749FDBB1"/>
          </w:pPr>
          <w:r>
            <w:rPr>
              <w:lang w:bidi="pt-BR"/>
            </w:rPr>
            <w:t>Liderança</w:t>
          </w:r>
        </w:p>
      </w:docPartBody>
    </w:docPart>
    <w:docPart>
      <w:docPartPr>
        <w:name w:val="6F57C87FA48A4820A16D393ED6CDFC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CEF32B-D136-4B6B-B5AA-FF07C4743348}"/>
      </w:docPartPr>
      <w:docPartBody>
        <w:p w:rsidR="00F21EFB" w:rsidRDefault="00D35743">
          <w:pPr>
            <w:pStyle w:val="6F57C87FA48A4820A16D393ED6CDFC54"/>
          </w:pPr>
          <w:r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4B"/>
    <w:rsid w:val="00473354"/>
    <w:rsid w:val="00841B4B"/>
    <w:rsid w:val="00BE7CB7"/>
    <w:rsid w:val="00D35743"/>
    <w:rsid w:val="00DC7E1F"/>
    <w:rsid w:val="00F2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D47ED86A99E43F3B770B86E96E1E42B">
    <w:name w:val="3D47ED86A99E43F3B770B86E96E1E42B"/>
  </w:style>
  <w:style w:type="paragraph" w:customStyle="1" w:styleId="30A8B14F10E046CBA02D430222082ECA">
    <w:name w:val="30A8B14F10E046CBA02D430222082ECA"/>
  </w:style>
  <w:style w:type="paragraph" w:customStyle="1" w:styleId="10F1280E99094E2FB4450C5BF328D154">
    <w:name w:val="10F1280E99094E2FB4450C5BF328D154"/>
  </w:style>
  <w:style w:type="paragraph" w:customStyle="1" w:styleId="B6F9C7CDF7B3472986DFBDA4749FDBB1">
    <w:name w:val="B6F9C7CDF7B3472986DFBDA4749FDBB1"/>
  </w:style>
  <w:style w:type="paragraph" w:customStyle="1" w:styleId="6F57C87FA48A4820A16D393ED6CDFC54">
    <w:name w:val="6F57C87FA48A4820A16D393ED6CDFC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143813-7b36-4ee5-8779-66b7e1478e0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BB5E7AF7E94BA9BABA8890F30DA0" ma:contentTypeVersion="14" ma:contentTypeDescription="Create a new document." ma:contentTypeScope="" ma:versionID="f587a2968c98e4fd09c6e096790cdf14">
  <xsd:schema xmlns:xsd="http://www.w3.org/2001/XMLSchema" xmlns:xs="http://www.w3.org/2001/XMLSchema" xmlns:p="http://schemas.microsoft.com/office/2006/metadata/properties" xmlns:ns3="3d143813-7b36-4ee5-8779-66b7e1478e0a" xmlns:ns4="0607e6f2-1214-4bb7-9163-b9fd965ddda0" targetNamespace="http://schemas.microsoft.com/office/2006/metadata/properties" ma:root="true" ma:fieldsID="d6a58e417203dfc432180b6b37af6a19" ns3:_="" ns4:_="">
    <xsd:import namespace="3d143813-7b36-4ee5-8779-66b7e1478e0a"/>
    <xsd:import namespace="0607e6f2-1214-4bb7-9163-b9fd965ddd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43813-7b36-4ee5-8779-66b7e1478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7e6f2-1214-4bb7-9163-b9fd965ddd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7236C-7F2E-4BB9-96DC-ACDACED6AC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486694-92B5-40B0-81BF-A417C15ADDAE}">
  <ds:schemaRefs>
    <ds:schemaRef ds:uri="http://schemas.microsoft.com/office/2006/metadata/properties"/>
    <ds:schemaRef ds:uri="http://www.w3.org/2000/xmlns/"/>
    <ds:schemaRef ds:uri="3d143813-7b36-4ee5-8779-66b7e1478e0a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EC7E6AB4-36B0-421F-A6B5-DFF6F9C3520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93959680-9CC6-406E-B85A-229D7084688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d143813-7b36-4ee5-8779-66b7e1478e0a"/>
    <ds:schemaRef ds:uri="0607e6f2-1214-4bb7-9163-b9fd965ddda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Currículo%20(cor).dotx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Robdsj</dc:creator>
  <keywords/>
  <dc:description/>
  <lastModifiedBy>ROBSON DIAS DE SANTANA JUNIOR</lastModifiedBy>
  <revision>94</revision>
  <dcterms:created xsi:type="dcterms:W3CDTF">2023-08-23T03:29:00.0000000Z</dcterms:created>
  <dcterms:modified xsi:type="dcterms:W3CDTF">2023-12-28T13:51:40.9342310Z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0x010100B63ABB5E7AF7E94BA9BABA8890F30DA0</vt:lpwstr>
  </property>
</Properties>
</file>